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A7627A" w14:paraId="5E2C82E1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47C7F65" w14:textId="567F72BD" w:rsidR="00523479" w:rsidRPr="00A7627A" w:rsidRDefault="006844B5" w:rsidP="00523479">
            <w:pPr>
              <w:pStyle w:val="Initials"/>
              <w:rPr>
                <w:lang w:val="pt-BR"/>
              </w:rPr>
            </w:pPr>
            <w:r w:rsidRPr="00A7627A">
              <w:rPr>
                <w:lang w:val="pt-BR"/>
              </w:rPr>
              <w:t>M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49303FC" wp14:editId="070C9EC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6972F8B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A7627A">
              <w:rPr>
                <w:lang w:val="pt-BR"/>
              </w:rPr>
              <w:t>R</w:t>
            </w:r>
          </w:p>
          <w:p w14:paraId="773030FC" w14:textId="77777777" w:rsidR="00A50939" w:rsidRPr="00A7627A" w:rsidRDefault="00A7627A" w:rsidP="007569C1">
            <w:pPr>
              <w:pStyle w:val="Ttulo3"/>
              <w:rPr>
                <w:lang w:val="pt-BR"/>
              </w:rPr>
            </w:pPr>
            <w:sdt>
              <w:sdtPr>
                <w:alias w:val="Objective:"/>
                <w:tag w:val="Objective:"/>
                <w:id w:val="319159961"/>
                <w:placeholder>
                  <w:docPart w:val="FA912AD500AC4F208ABB9D89EE348B1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A7627A">
                  <w:rPr>
                    <w:lang w:val="pt-BR"/>
                  </w:rPr>
                  <w:t>Objective</w:t>
                </w:r>
              </w:sdtContent>
            </w:sdt>
          </w:p>
          <w:p w14:paraId="7E731740" w14:textId="4721EA36" w:rsidR="002C2CDD" w:rsidRDefault="006844B5" w:rsidP="006844B5">
            <w:pPr>
              <w:rPr>
                <w:lang w:val="pt-BR"/>
              </w:rPr>
            </w:pPr>
            <w:r w:rsidRPr="006844B5">
              <w:rPr>
                <w:lang w:val="pt-BR"/>
              </w:rPr>
              <w:t>Busco sempre melhorar e a</w:t>
            </w:r>
            <w:r>
              <w:rPr>
                <w:lang w:val="pt-BR"/>
              </w:rPr>
              <w:t>mpliar meu conhecimento.</w:t>
            </w:r>
          </w:p>
          <w:p w14:paraId="7B230702" w14:textId="0A98BC05" w:rsidR="006844B5" w:rsidRPr="006844B5" w:rsidRDefault="006844B5" w:rsidP="006844B5">
            <w:pPr>
              <w:rPr>
                <w:lang w:val="pt-BR"/>
              </w:rPr>
            </w:pPr>
            <w:r>
              <w:rPr>
                <w:lang w:val="pt-BR"/>
              </w:rPr>
              <w:t>Quero conseguir ter um renome no mercado através de projetos e mostrando um excelente trabalho aos colaboradores</w:t>
            </w:r>
          </w:p>
          <w:p w14:paraId="204FF860" w14:textId="77777777" w:rsidR="002C2CDD" w:rsidRPr="00906BEE" w:rsidRDefault="00A7627A" w:rsidP="007569C1">
            <w:pPr>
              <w:pStyle w:val="Ttulo3"/>
            </w:pPr>
            <w:sdt>
              <w:sdtPr>
                <w:alias w:val="Skills:"/>
                <w:tag w:val="Skills:"/>
                <w:id w:val="1490835561"/>
                <w:placeholder>
                  <w:docPart w:val="F9280C340DFC4524A11A8434B1BCCB0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7D2F1CC" w14:textId="77777777" w:rsidR="006844B5" w:rsidRDefault="006844B5" w:rsidP="006844B5">
            <w:pPr>
              <w:pStyle w:val="PargrafodaLista"/>
              <w:numPr>
                <w:ilvl w:val="0"/>
                <w:numId w:val="11"/>
              </w:numPr>
            </w:pPr>
            <w:proofErr w:type="spellStart"/>
            <w:r>
              <w:t>Trabalho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equipe</w:t>
            </w:r>
            <w:proofErr w:type="spellEnd"/>
          </w:p>
          <w:p w14:paraId="41A1036A" w14:textId="77777777" w:rsidR="006844B5" w:rsidRDefault="006844B5" w:rsidP="006844B5">
            <w:pPr>
              <w:pStyle w:val="PargrafodaLista"/>
              <w:numPr>
                <w:ilvl w:val="0"/>
                <w:numId w:val="11"/>
              </w:numPr>
            </w:pPr>
            <w:proofErr w:type="spellStart"/>
            <w:r>
              <w:t>Proativo</w:t>
            </w:r>
            <w:proofErr w:type="spellEnd"/>
          </w:p>
          <w:p w14:paraId="0EB1EA5E" w14:textId="2EAA9130" w:rsidR="006844B5" w:rsidRDefault="006844B5" w:rsidP="006844B5">
            <w:pPr>
              <w:pStyle w:val="PargrafodaLista"/>
              <w:numPr>
                <w:ilvl w:val="0"/>
                <w:numId w:val="11"/>
              </w:numPr>
            </w:pPr>
            <w:proofErr w:type="spellStart"/>
            <w:r>
              <w:t>Metodologias</w:t>
            </w:r>
            <w:proofErr w:type="spellEnd"/>
            <w:r>
              <w:t xml:space="preserve"> </w:t>
            </w:r>
            <w:proofErr w:type="spellStart"/>
            <w:r>
              <w:t>Ágeis</w:t>
            </w:r>
            <w:proofErr w:type="spellEnd"/>
          </w:p>
          <w:p w14:paraId="77DE93FE" w14:textId="6BACFE47" w:rsidR="006844B5" w:rsidRDefault="006844B5" w:rsidP="006844B5">
            <w:pPr>
              <w:pStyle w:val="PargrafodaLista"/>
              <w:numPr>
                <w:ilvl w:val="0"/>
                <w:numId w:val="11"/>
              </w:numPr>
            </w:pPr>
            <w:r>
              <w:t>Testes</w:t>
            </w:r>
            <w:r w:rsidR="004D4329">
              <w:t xml:space="preserve"> </w:t>
            </w:r>
            <w:proofErr w:type="spellStart"/>
            <w:r w:rsidR="004D4329">
              <w:t>unitrios</w:t>
            </w:r>
            <w:proofErr w:type="spellEnd"/>
          </w:p>
          <w:p w14:paraId="0EB236C8" w14:textId="77777777" w:rsidR="006844B5" w:rsidRDefault="004D4329" w:rsidP="006844B5">
            <w:pPr>
              <w:pStyle w:val="PargrafodaLista"/>
              <w:numPr>
                <w:ilvl w:val="0"/>
                <w:numId w:val="11"/>
              </w:numPr>
            </w:pPr>
            <w:r>
              <w:t xml:space="preserve">Testes </w:t>
            </w:r>
            <w:proofErr w:type="spellStart"/>
            <w:r>
              <w:t>automatizados</w:t>
            </w:r>
            <w:proofErr w:type="spellEnd"/>
          </w:p>
          <w:p w14:paraId="7DDF83DF" w14:textId="081E8EEB" w:rsidR="00266CE0" w:rsidRDefault="00266CE0" w:rsidP="006844B5">
            <w:pPr>
              <w:pStyle w:val="PargrafodaLista"/>
              <w:numPr>
                <w:ilvl w:val="0"/>
                <w:numId w:val="11"/>
              </w:numPr>
            </w:pPr>
            <w:proofErr w:type="spellStart"/>
            <w:r>
              <w:t>Espanhol</w:t>
            </w:r>
            <w:proofErr w:type="spellEnd"/>
          </w:p>
          <w:p w14:paraId="175D87D1" w14:textId="26E9CE43" w:rsidR="00A7627A" w:rsidRDefault="00A7627A" w:rsidP="006844B5">
            <w:pPr>
              <w:pStyle w:val="PargrafodaLista"/>
              <w:numPr>
                <w:ilvl w:val="0"/>
                <w:numId w:val="11"/>
              </w:numPr>
            </w:pPr>
            <w:r>
              <w:t>ServiceNow</w:t>
            </w:r>
          </w:p>
          <w:p w14:paraId="75BAD645" w14:textId="77777777" w:rsidR="00266CE0" w:rsidRPr="00266CE0" w:rsidRDefault="00266CE0" w:rsidP="00266CE0"/>
          <w:p w14:paraId="73EC7826" w14:textId="77777777" w:rsidR="00266CE0" w:rsidRPr="00266CE0" w:rsidRDefault="00266CE0" w:rsidP="00266CE0"/>
          <w:p w14:paraId="5701F1DB" w14:textId="77777777" w:rsidR="00266CE0" w:rsidRPr="00266CE0" w:rsidRDefault="00266CE0" w:rsidP="00266CE0"/>
          <w:p w14:paraId="5359F244" w14:textId="77777777" w:rsidR="00266CE0" w:rsidRPr="00266CE0" w:rsidRDefault="00266CE0" w:rsidP="00266CE0"/>
          <w:p w14:paraId="36F833BF" w14:textId="3CAFF585" w:rsidR="00266CE0" w:rsidRPr="00266CE0" w:rsidRDefault="00266CE0" w:rsidP="00266CE0">
            <w:pPr>
              <w:tabs>
                <w:tab w:val="left" w:pos="2260"/>
              </w:tabs>
            </w:pPr>
            <w:r>
              <w:tab/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6844B5" w14:paraId="26E1020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AE5FB0E" w14:textId="252005EF" w:rsidR="00C612DA" w:rsidRPr="006844B5" w:rsidRDefault="00A7627A" w:rsidP="00C612DA">
                  <w:pPr>
                    <w:pStyle w:val="Ttulo1"/>
                    <w:outlineLvl w:val="0"/>
                    <w:rPr>
                      <w:lang w:val="pt-BR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DCD587823D44A6499C90E5E7253045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844B5" w:rsidRPr="006844B5">
                        <w:rPr>
                          <w:lang w:val="pt-BR"/>
                        </w:rPr>
                        <w:t>Matheus Rissi</w:t>
                      </w:r>
                    </w:sdtContent>
                  </w:sdt>
                </w:p>
                <w:p w14:paraId="13DD2BAB" w14:textId="0CD7B881" w:rsidR="00906BEE" w:rsidRPr="006844B5" w:rsidRDefault="00A7627A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EF28B3264ECE462CA9AA299DD907964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844B5" w:rsidRPr="006844B5">
                        <w:rPr>
                          <w:lang w:val="pt-BR"/>
                        </w:rPr>
                        <w:t>Analista de Sistema</w:t>
                      </w:r>
                    </w:sdtContent>
                  </w:sdt>
                  <w:r w:rsidR="007D6458" w:rsidRPr="006844B5">
                    <w:rPr>
                      <w:lang w:val="pt-BR"/>
                    </w:rPr>
                    <w:t xml:space="preserve"> |</w:t>
                  </w:r>
                </w:p>
              </w:tc>
            </w:tr>
          </w:tbl>
          <w:p w14:paraId="2117CE9D" w14:textId="77777777" w:rsidR="002C2CDD" w:rsidRPr="00906BEE" w:rsidRDefault="00A7627A" w:rsidP="007569C1">
            <w:pPr>
              <w:pStyle w:val="Ttulo3"/>
            </w:pPr>
            <w:sdt>
              <w:sdtPr>
                <w:alias w:val="Experience:"/>
                <w:tag w:val="Experience:"/>
                <w:id w:val="1217937480"/>
                <w:placeholder>
                  <w:docPart w:val="8EE31A67DFE54CD68F9A60103AA4420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95E317B" w14:textId="04332255" w:rsidR="002C2CDD" w:rsidRPr="00906BEE" w:rsidRDefault="00904550" w:rsidP="007569C1">
            <w:pPr>
              <w:pStyle w:val="Ttulo4"/>
            </w:pPr>
            <w:r>
              <w:t>business consulting</w:t>
            </w:r>
            <w:r w:rsidR="002C2CDD" w:rsidRPr="00906BEE">
              <w:t xml:space="preserve"> • </w:t>
            </w:r>
            <w:r>
              <w:t>dxc technology</w:t>
            </w:r>
            <w:r w:rsidR="002C2CDD" w:rsidRPr="00906BEE">
              <w:t xml:space="preserve"> •</w:t>
            </w:r>
            <w:r>
              <w:t>current</w:t>
            </w:r>
          </w:p>
          <w:p w14:paraId="1D9D0A5C" w14:textId="58682AB8" w:rsidR="002C2CDD" w:rsidRDefault="00904550" w:rsidP="007569C1">
            <w:pPr>
              <w:rPr>
                <w:lang w:val="pt-BR"/>
              </w:rPr>
            </w:pPr>
            <w:r w:rsidRPr="00266CE0">
              <w:rPr>
                <w:lang w:val="pt-BR"/>
              </w:rPr>
              <w:t>At</w:t>
            </w:r>
            <w:r w:rsidR="00266CE0">
              <w:rPr>
                <w:lang w:val="pt-BR"/>
              </w:rPr>
              <w:t>uação</w:t>
            </w:r>
            <w:r w:rsidRPr="00266CE0">
              <w:rPr>
                <w:lang w:val="pt-BR"/>
              </w:rPr>
              <w:t xml:space="preserve"> </w:t>
            </w:r>
            <w:r w:rsidR="00266CE0" w:rsidRPr="00266CE0">
              <w:rPr>
                <w:lang w:val="pt-BR"/>
              </w:rPr>
              <w:t>no Ongoing d</w:t>
            </w:r>
            <w:r w:rsidR="00266CE0">
              <w:rPr>
                <w:lang w:val="pt-BR"/>
              </w:rPr>
              <w:t>o service portal da Braskem como administrador, criando itens de catálogo, correções de problemas e projetos.</w:t>
            </w:r>
          </w:p>
          <w:p w14:paraId="0D0CBF61" w14:textId="65007C19" w:rsidR="002C2CDD" w:rsidRPr="00266CE0" w:rsidRDefault="00266CE0" w:rsidP="00266CE0">
            <w:pPr>
              <w:rPr>
                <w:lang w:val="pt-BR"/>
              </w:rPr>
            </w:pPr>
            <w:r>
              <w:rPr>
                <w:lang w:val="pt-BR"/>
              </w:rPr>
              <w:t>Também estou atuando no projeto internacional, AES</w:t>
            </w:r>
            <w:r w:rsidR="00BB126E">
              <w:rPr>
                <w:lang w:val="pt-BR"/>
              </w:rPr>
              <w:t xml:space="preserve"> Corporaton</w:t>
            </w:r>
            <w:r>
              <w:rPr>
                <w:lang w:val="pt-BR"/>
              </w:rPr>
              <w:t>, juntamente ao time da américa latina, auxiliando em tarefas da sprint e na realização de testes</w:t>
            </w:r>
          </w:p>
          <w:p w14:paraId="3D16A901" w14:textId="77777777" w:rsidR="002C2CDD" w:rsidRPr="00A7627A" w:rsidRDefault="00A7627A" w:rsidP="007569C1">
            <w:pPr>
              <w:pStyle w:val="Ttulo3"/>
              <w:rPr>
                <w:lang w:val="pt-BR"/>
              </w:rPr>
            </w:pPr>
            <w:sdt>
              <w:sdtPr>
                <w:alias w:val="Education:"/>
                <w:tag w:val="Education:"/>
                <w:id w:val="1349516922"/>
                <w:placeholder>
                  <w:docPart w:val="5185C065D1ED4C77AC67D1E5A4EBD1E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7627A">
                  <w:rPr>
                    <w:lang w:val="pt-BR"/>
                  </w:rPr>
                  <w:t>Education</w:t>
                </w:r>
              </w:sdtContent>
            </w:sdt>
          </w:p>
          <w:p w14:paraId="295E711E" w14:textId="034B3F2C" w:rsidR="002C2CDD" w:rsidRPr="006844B5" w:rsidRDefault="006844B5" w:rsidP="007569C1">
            <w:pPr>
              <w:pStyle w:val="Ttulo4"/>
              <w:rPr>
                <w:lang w:val="pt-BR"/>
              </w:rPr>
            </w:pPr>
            <w:r w:rsidRPr="006844B5">
              <w:rPr>
                <w:lang w:val="pt-BR"/>
              </w:rPr>
              <w:t>Bacharelado</w:t>
            </w:r>
            <w:r w:rsidR="002C2CDD" w:rsidRPr="006844B5">
              <w:rPr>
                <w:lang w:val="pt-BR"/>
              </w:rPr>
              <w:t xml:space="preserve"> • </w:t>
            </w:r>
            <w:r w:rsidRPr="006844B5">
              <w:rPr>
                <w:lang w:val="pt-BR"/>
              </w:rPr>
              <w:t>/12/2022</w:t>
            </w:r>
            <w:r w:rsidR="002C2CDD" w:rsidRPr="006844B5">
              <w:rPr>
                <w:lang w:val="pt-BR"/>
              </w:rPr>
              <w:t xml:space="preserve"> • </w:t>
            </w:r>
            <w:r w:rsidRPr="006844B5">
              <w:rPr>
                <w:lang w:val="pt-BR"/>
              </w:rPr>
              <w:t xml:space="preserve">Universidade de araraquara - </w:t>
            </w:r>
            <w:r>
              <w:rPr>
                <w:lang w:val="pt-BR"/>
              </w:rPr>
              <w:t>uniara</w:t>
            </w:r>
          </w:p>
          <w:p w14:paraId="27265900" w14:textId="2684C987" w:rsidR="002C2CDD" w:rsidRPr="00BB126E" w:rsidRDefault="002C2CDD" w:rsidP="007569C1">
            <w:pPr>
              <w:rPr>
                <w:lang w:val="pt-BR"/>
              </w:rPr>
            </w:pPr>
          </w:p>
          <w:p w14:paraId="4A57A5DB" w14:textId="69A31540" w:rsidR="002C2CDD" w:rsidRPr="00A7627A" w:rsidRDefault="006844B5" w:rsidP="006844B5">
            <w:pPr>
              <w:pStyle w:val="Ttulo4"/>
              <w:rPr>
                <w:lang w:val="pt-BR"/>
              </w:rPr>
            </w:pPr>
            <w:r w:rsidRPr="00A7627A">
              <w:rPr>
                <w:lang w:val="pt-BR"/>
              </w:rPr>
              <w:t>Ensino medio</w:t>
            </w:r>
            <w:r w:rsidR="002C2CDD" w:rsidRPr="00A7627A">
              <w:rPr>
                <w:lang w:val="pt-BR"/>
              </w:rPr>
              <w:t xml:space="preserve"> • </w:t>
            </w:r>
            <w:r w:rsidRPr="00A7627A">
              <w:rPr>
                <w:lang w:val="pt-BR"/>
              </w:rPr>
              <w:t>01/12/2019</w:t>
            </w:r>
            <w:r w:rsidR="002C2CDD" w:rsidRPr="00A7627A">
              <w:rPr>
                <w:lang w:val="pt-BR"/>
              </w:rPr>
              <w:t xml:space="preserve"> • </w:t>
            </w:r>
            <w:r w:rsidRPr="00A7627A">
              <w:rPr>
                <w:lang w:val="pt-BR"/>
              </w:rPr>
              <w:t>colegio objetivo descalvado</w:t>
            </w:r>
          </w:p>
          <w:p w14:paraId="1F829DD3" w14:textId="77777777" w:rsidR="002C2CDD" w:rsidRPr="00A7627A" w:rsidRDefault="00A7627A" w:rsidP="007569C1">
            <w:pPr>
              <w:pStyle w:val="Ttulo3"/>
              <w:rPr>
                <w:lang w:val="pt-BR"/>
              </w:rPr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2E9119705D44C79B0570913612CE6A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7627A">
                  <w:rPr>
                    <w:lang w:val="pt-BR"/>
                  </w:rPr>
                  <w:t>Volunteer Experience or Leadership</w:t>
                </w:r>
              </w:sdtContent>
            </w:sdt>
          </w:p>
          <w:p w14:paraId="70ED6444" w14:textId="09952BDD" w:rsidR="00741125" w:rsidRPr="00BB126E" w:rsidRDefault="00BB126E" w:rsidP="00741125">
            <w:pPr>
              <w:rPr>
                <w:lang w:val="pt-BR"/>
              </w:rPr>
            </w:pPr>
            <w:r w:rsidRPr="00BB126E">
              <w:rPr>
                <w:lang w:val="pt-BR"/>
              </w:rPr>
              <w:t>Sempre que possível tento m</w:t>
            </w:r>
            <w:r>
              <w:rPr>
                <w:lang w:val="pt-BR"/>
              </w:rPr>
              <w:t>e posicionar sobre casos, projetos e trabalhos.</w:t>
            </w:r>
            <w:r>
              <w:rPr>
                <w:lang w:val="pt-BR"/>
              </w:rPr>
              <w:br/>
              <w:t xml:space="preserve">Atualmente já atuei como responsável pela instância do cliente, analisando logs, e-mails e realizando a distribuição de tarefas entre o time. </w:t>
            </w:r>
          </w:p>
        </w:tc>
      </w:tr>
    </w:tbl>
    <w:p w14:paraId="6CA5ED71" w14:textId="77777777" w:rsidR="00C62C50" w:rsidRPr="00BB126E" w:rsidRDefault="00C62C50" w:rsidP="00E22E87">
      <w:pPr>
        <w:pStyle w:val="SemEspaamento"/>
        <w:rPr>
          <w:lang w:val="pt-BR"/>
        </w:rPr>
      </w:pPr>
    </w:p>
    <w:sectPr w:rsidR="00C62C50" w:rsidRPr="00BB126E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006F" w14:textId="77777777" w:rsidR="006844B5" w:rsidRDefault="006844B5" w:rsidP="00713050">
      <w:pPr>
        <w:spacing w:line="240" w:lineRule="auto"/>
      </w:pPr>
      <w:r>
        <w:separator/>
      </w:r>
    </w:p>
  </w:endnote>
  <w:endnote w:type="continuationSeparator" w:id="0">
    <w:p w14:paraId="1E953559" w14:textId="77777777" w:rsidR="006844B5" w:rsidRDefault="006844B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89F7DC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3F5DFD" w14:textId="77777777" w:rsidR="00C2098A" w:rsidRDefault="00CA3DF1" w:rsidP="00684488">
          <w:pPr>
            <w:pStyle w:val="Rodap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3AD030" wp14:editId="1E51A5C5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81AF84" id="Group 102" o:spid="_x0000_s1026" alt="Título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059391" w14:textId="77777777" w:rsidR="00C2098A" w:rsidRDefault="00C2098A" w:rsidP="00684488">
          <w:pPr>
            <w:pStyle w:val="Rodap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D51325C" wp14:editId="6F05CB4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41DCAC" id="Group 4" o:spid="_x0000_s1026" alt="Título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FB07A6" w14:textId="77777777" w:rsidR="00C2098A" w:rsidRDefault="00C2098A" w:rsidP="00684488">
          <w:pPr>
            <w:pStyle w:val="Rodap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C559860" wp14:editId="0AC36C5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800B2E" id="Group 10" o:spid="_x0000_s1026" alt="Título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6173AC" w14:textId="77777777" w:rsidR="00C2098A" w:rsidRDefault="00C2098A" w:rsidP="00684488">
          <w:pPr>
            <w:pStyle w:val="Rodap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1F70A4" wp14:editId="7F30F7CD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ECD634" id="Group 16" o:spid="_x0000_s1026" alt="Título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13DA41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9AA0619" w14:textId="77777777" w:rsidR="00684488" w:rsidRPr="00CA3DF1" w:rsidRDefault="00684488" w:rsidP="00811117">
          <w:pPr>
            <w:pStyle w:val="Rodap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AB8EB1D" w14:textId="77777777" w:rsidR="00684488" w:rsidRPr="00C2098A" w:rsidRDefault="00684488" w:rsidP="00811117">
          <w:pPr>
            <w:pStyle w:val="Rodap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3207F17" w14:textId="77777777" w:rsidR="00684488" w:rsidRPr="00C2098A" w:rsidRDefault="00684488" w:rsidP="00811117">
          <w:pPr>
            <w:pStyle w:val="Rodap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0B8811A" w14:textId="77777777" w:rsidR="00684488" w:rsidRPr="00C2098A" w:rsidRDefault="00684488" w:rsidP="00811117">
          <w:pPr>
            <w:pStyle w:val="Rodap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C60BE" w14:textId="77777777" w:rsidR="00C2098A" w:rsidRDefault="00217980" w:rsidP="00217980">
        <w:pPr>
          <w:pStyle w:val="Rodap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487E98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A5F19E" w14:textId="77777777" w:rsidR="00217980" w:rsidRDefault="00217980" w:rsidP="00217980">
          <w:pPr>
            <w:pStyle w:val="Rodap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49F6478" wp14:editId="41DDFFC6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EAB14A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32FFD2" w14:textId="2D0FFDA2" w:rsidR="00217980" w:rsidRDefault="00904550" w:rsidP="00217980">
          <w:pPr>
            <w:pStyle w:val="Rodap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CBB33B1" wp14:editId="3634C612">
                    <wp:extent cx="329184" cy="329184"/>
                    <wp:effectExtent l="0" t="0" r="13970" b="13970"/>
                    <wp:docPr id="35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385C2C" w14:textId="0F211733" w:rsidR="00904550" w:rsidRDefault="00904550" w:rsidP="0090455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EC1871" wp14:editId="2D063EC3">
                                      <wp:extent cx="203981" cy="203981"/>
                                      <wp:effectExtent l="0" t="0" r="5715" b="5715"/>
                                      <wp:docPr id="59" name="Imagem 59" descr="Github Logo Icon - Download in Glyph Styl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2" descr="Github Logo Icon - Download in Glyph Styl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981" cy="2039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BB33B1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" adj="-11796480,,540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stroke joinstyle="round"/>
                    <v:formulas/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 textboxrect="0,0,3441,3441"/>
                    <v:textbox>
                      <w:txbxContent>
                        <w:p w14:paraId="3D385C2C" w14:textId="0F211733" w:rsidR="00904550" w:rsidRDefault="00904550" w:rsidP="00904550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EC1871" wp14:editId="2D063EC3">
                                <wp:extent cx="203981" cy="203981"/>
                                <wp:effectExtent l="0" t="0" r="5715" b="5715"/>
                                <wp:docPr id="59" name="Imagem 59" descr="Github Logo Icon - Download in Glyph Sty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2" descr="Github Logo Icon - Download in Glyph Sty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981" cy="2039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8CED14" w14:textId="77777777" w:rsidR="00217980" w:rsidRDefault="00217980" w:rsidP="00217980">
          <w:pPr>
            <w:pStyle w:val="Rodap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A1921A" wp14:editId="316EEA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4A4313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6FC28F" w14:textId="77777777" w:rsidR="00217980" w:rsidRDefault="00217980" w:rsidP="00217980">
          <w:pPr>
            <w:pStyle w:val="Rodap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714EEAE" wp14:editId="49153E69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F9FDAD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DE3A670" w14:textId="77777777" w:rsidTr="006D76B1">
      <w:sdt>
        <w:sdtPr>
          <w:id w:val="206994694"/>
          <w:placeholder>
            <w:docPart w:val="2BFD4E0836034673BBF585F3B1F7D2ED"/>
          </w:placeholder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2D171F7C" w14:textId="519572C4" w:rsidR="00811117" w:rsidRPr="00CA3DF1" w:rsidRDefault="00A7627A" w:rsidP="003C5528">
              <w:pPr>
                <w:pStyle w:val="Rodap"/>
              </w:pPr>
              <w:hyperlink r:id="rId3" w:history="1">
                <w:r w:rsidR="004D4329" w:rsidRPr="004D4329">
                  <w:rPr>
                    <w:rStyle w:val="Hyperlink"/>
                  </w:rPr>
                  <w:t>EMAIL</w:t>
                </w:r>
              </w:hyperlink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B1FB568" w14:textId="049EE5FF" w:rsidR="00811117" w:rsidRPr="00C2098A" w:rsidRDefault="00A7627A" w:rsidP="00217980">
          <w:pPr>
            <w:pStyle w:val="Rodap"/>
          </w:pPr>
          <w:hyperlink r:id="rId4" w:history="1">
            <w:r w:rsidR="00904550" w:rsidRPr="00904550">
              <w:rPr>
                <w:rStyle w:val="Hyperlink"/>
              </w:rPr>
              <w:t>GitHub URL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A7F3D0F" w14:textId="3B22B108" w:rsidR="00811117" w:rsidRPr="00C2098A" w:rsidRDefault="00904550" w:rsidP="00217980">
          <w:pPr>
            <w:pStyle w:val="Rodap"/>
          </w:pPr>
          <w:r>
            <w:t>+55 (19) 9 8243-3032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E56400A" w14:textId="42B0C961" w:rsidR="00811117" w:rsidRPr="00C2098A" w:rsidRDefault="00A7627A" w:rsidP="00217980">
          <w:pPr>
            <w:pStyle w:val="Rodap"/>
          </w:pPr>
          <w:hyperlink r:id="rId5" w:history="1">
            <w:r w:rsidR="00904550" w:rsidRPr="00904550">
              <w:rPr>
                <w:rStyle w:val="Hyperlink"/>
              </w:rPr>
              <w:t>LINKEDIN URL</w:t>
            </w:r>
          </w:hyperlink>
        </w:p>
      </w:tc>
    </w:tr>
  </w:tbl>
  <w:p w14:paraId="7174D241" w14:textId="77777777" w:rsidR="00217980" w:rsidRDefault="0021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2518" w14:textId="77777777" w:rsidR="006844B5" w:rsidRDefault="006844B5" w:rsidP="00713050">
      <w:pPr>
        <w:spacing w:line="240" w:lineRule="auto"/>
      </w:pPr>
      <w:r>
        <w:separator/>
      </w:r>
    </w:p>
  </w:footnote>
  <w:footnote w:type="continuationSeparator" w:id="0">
    <w:p w14:paraId="0F351E41" w14:textId="77777777" w:rsidR="006844B5" w:rsidRDefault="006844B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41E9E8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8FF24B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83B940F" wp14:editId="30ABF09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AC1C66B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6F9E842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F2FA358" w14:textId="77777777" w:rsidR="001A5CA9" w:rsidRPr="009B3C40" w:rsidRDefault="00A7627A" w:rsidP="001A5CA9">
                <w:pPr>
                  <w:pStyle w:val="Ttulo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2B784981F75F40979FC053F8AEB79D60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219A4947" w14:textId="77777777" w:rsidR="001A5CA9" w:rsidRDefault="00E12C60" w:rsidP="001A5CA9">
                <w:pPr>
                  <w:pStyle w:val="Ttulo2"/>
                  <w:outlineLvl w:val="1"/>
                </w:pPr>
                <w:r>
                  <w:t xml:space="preserve"> | </w:t>
                </w:r>
              </w:p>
            </w:tc>
          </w:tr>
        </w:tbl>
        <w:p w14:paraId="2C50000C" w14:textId="77777777" w:rsidR="001A5CA9" w:rsidRPr="00F207C0" w:rsidRDefault="001A5CA9" w:rsidP="001A5CA9"/>
      </w:tc>
    </w:tr>
  </w:tbl>
  <w:p w14:paraId="75B59163" w14:textId="77777777" w:rsidR="00217980" w:rsidRPr="001A5CA9" w:rsidRDefault="00217980" w:rsidP="001A5C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6C05D4"/>
    <w:multiLevelType w:val="hybridMultilevel"/>
    <w:tmpl w:val="9656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B5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66CE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4D4329"/>
    <w:rsid w:val="00523479"/>
    <w:rsid w:val="00543DB7"/>
    <w:rsid w:val="005729B0"/>
    <w:rsid w:val="00583E4F"/>
    <w:rsid w:val="00641630"/>
    <w:rsid w:val="00684488"/>
    <w:rsid w:val="006844B5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4550"/>
    <w:rsid w:val="00906BEE"/>
    <w:rsid w:val="009243E7"/>
    <w:rsid w:val="00985D58"/>
    <w:rsid w:val="009B3C40"/>
    <w:rsid w:val="009E3511"/>
    <w:rsid w:val="009F7AD9"/>
    <w:rsid w:val="00A42540"/>
    <w:rsid w:val="00A50939"/>
    <w:rsid w:val="00A7627A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B126E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F2A6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oPendente">
    <w:name w:val="Unresolved Mention"/>
    <w:basedOn w:val="Fontepargpadro"/>
    <w:uiPriority w:val="99"/>
    <w:semiHidden/>
    <w:unhideWhenUsed/>
    <w:rsid w:val="004D4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rissi2901@gmail.com" TargetMode="External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5" Type="http://schemas.openxmlformats.org/officeDocument/2006/relationships/hyperlink" Target="https://www.linkedin.com/in/matheus-rissi-449760186/" TargetMode="External"/><Relationship Id="rId4" Type="http://schemas.openxmlformats.org/officeDocument/2006/relationships/hyperlink" Target="https://github.com/matheus52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issi2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912AD500AC4F208ABB9D89EE348B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8F2387-1BCA-4FFC-8500-192AC8D10A5E}"/>
      </w:docPartPr>
      <w:docPartBody>
        <w:p w:rsidR="0017431F" w:rsidRDefault="00C43366">
          <w:pPr>
            <w:pStyle w:val="FA912AD500AC4F208ABB9D89EE348B1A"/>
          </w:pPr>
          <w:r w:rsidRPr="00906BEE">
            <w:t>Objective</w:t>
          </w:r>
        </w:p>
      </w:docPartBody>
    </w:docPart>
    <w:docPart>
      <w:docPartPr>
        <w:name w:val="F9280C340DFC4524A11A8434B1BCCB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AF1269-7481-4AFF-8E00-01D4FE528CB7}"/>
      </w:docPartPr>
      <w:docPartBody>
        <w:p w:rsidR="0017431F" w:rsidRDefault="00C43366">
          <w:pPr>
            <w:pStyle w:val="F9280C340DFC4524A11A8434B1BCCB0C"/>
          </w:pPr>
          <w:r w:rsidRPr="00906BEE">
            <w:t>Skills</w:t>
          </w:r>
        </w:p>
      </w:docPartBody>
    </w:docPart>
    <w:docPart>
      <w:docPartPr>
        <w:name w:val="4DCD587823D44A6499C90E5E725304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C667B9-17BC-40B1-A9E6-2B44C555BD54}"/>
      </w:docPartPr>
      <w:docPartBody>
        <w:p w:rsidR="0017431F" w:rsidRDefault="00C43366">
          <w:pPr>
            <w:pStyle w:val="4DCD587823D44A6499C90E5E72530451"/>
          </w:pPr>
          <w:r>
            <w:t>Your name</w:t>
          </w:r>
        </w:p>
      </w:docPartBody>
    </w:docPart>
    <w:docPart>
      <w:docPartPr>
        <w:name w:val="EF28B3264ECE462CA9AA299DD90796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7EE656-9409-4A0C-BC4B-BA07F649F04F}"/>
      </w:docPartPr>
      <w:docPartBody>
        <w:p w:rsidR="0017431F" w:rsidRDefault="00C43366">
          <w:pPr>
            <w:pStyle w:val="EF28B3264ECE462CA9AA299DD9079647"/>
          </w:pPr>
          <w:r w:rsidRPr="007D6458">
            <w:t>Profession or Industry</w:t>
          </w:r>
        </w:p>
      </w:docPartBody>
    </w:docPart>
    <w:docPart>
      <w:docPartPr>
        <w:name w:val="8EE31A67DFE54CD68F9A60103AA442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65B739-2F32-4831-80E6-4BDB433D62A2}"/>
      </w:docPartPr>
      <w:docPartBody>
        <w:p w:rsidR="0017431F" w:rsidRDefault="00C43366">
          <w:pPr>
            <w:pStyle w:val="8EE31A67DFE54CD68F9A60103AA44203"/>
          </w:pPr>
          <w:r w:rsidRPr="00906BEE">
            <w:t>Experience</w:t>
          </w:r>
        </w:p>
      </w:docPartBody>
    </w:docPart>
    <w:docPart>
      <w:docPartPr>
        <w:name w:val="5185C065D1ED4C77AC67D1E5A4EBD1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5F80D9-0156-4A8E-A2BD-C7A8556C0537}"/>
      </w:docPartPr>
      <w:docPartBody>
        <w:p w:rsidR="0017431F" w:rsidRDefault="00C43366">
          <w:pPr>
            <w:pStyle w:val="5185C065D1ED4C77AC67D1E5A4EBD1E8"/>
          </w:pPr>
          <w:r w:rsidRPr="00906BEE">
            <w:t>Education</w:t>
          </w:r>
        </w:p>
      </w:docPartBody>
    </w:docPart>
    <w:docPart>
      <w:docPartPr>
        <w:name w:val="2B784981F75F40979FC053F8AEB79D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895FB-97E0-4D93-BCD7-C87DE88F35BD}"/>
      </w:docPartPr>
      <w:docPartBody>
        <w:p w:rsidR="0017431F" w:rsidRDefault="00C43366">
          <w:pPr>
            <w:pStyle w:val="2B784981F75F40979FC053F8AEB79D60"/>
          </w:pPr>
          <w:r w:rsidRPr="00906BEE">
            <w:t>School</w:t>
          </w:r>
        </w:p>
      </w:docPartBody>
    </w:docPart>
    <w:docPart>
      <w:docPartPr>
        <w:name w:val="32E9119705D44C79B0570913612CE6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D7069C-32B2-49E7-8FE7-F980D14BB6D0}"/>
      </w:docPartPr>
      <w:docPartBody>
        <w:p w:rsidR="0017431F" w:rsidRDefault="00C43366">
          <w:pPr>
            <w:pStyle w:val="32E9119705D44C79B0570913612CE6AC"/>
          </w:pPr>
          <w:r w:rsidRPr="00906BEE">
            <w:t>Volunteer Experience or Leadership</w:t>
          </w:r>
        </w:p>
      </w:docPartBody>
    </w:docPart>
    <w:docPart>
      <w:docPartPr>
        <w:name w:val="2BFD4E0836034673BBF585F3B1F7D2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549154-38FC-4593-B999-4CAB2F208CF9}"/>
      </w:docPartPr>
      <w:docPartBody>
        <w:p w:rsidR="0017431F" w:rsidRDefault="00C43366">
          <w:pPr>
            <w:pStyle w:val="2BFD4E0836034673BBF585F3B1F7D2ED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66"/>
    <w:rsid w:val="0017431F"/>
    <w:rsid w:val="00C4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912AD500AC4F208ABB9D89EE348B1A">
    <w:name w:val="FA912AD500AC4F208ABB9D89EE348B1A"/>
  </w:style>
  <w:style w:type="paragraph" w:customStyle="1" w:styleId="F9280C340DFC4524A11A8434B1BCCB0C">
    <w:name w:val="F9280C340DFC4524A11A8434B1BCCB0C"/>
  </w:style>
  <w:style w:type="paragraph" w:customStyle="1" w:styleId="4DCD587823D44A6499C90E5E72530451">
    <w:name w:val="4DCD587823D44A6499C90E5E72530451"/>
  </w:style>
  <w:style w:type="paragraph" w:customStyle="1" w:styleId="EF28B3264ECE462CA9AA299DD9079647">
    <w:name w:val="EF28B3264ECE462CA9AA299DD9079647"/>
  </w:style>
  <w:style w:type="paragraph" w:customStyle="1" w:styleId="8EE31A67DFE54CD68F9A60103AA44203">
    <w:name w:val="8EE31A67DFE54CD68F9A60103AA44203"/>
  </w:style>
  <w:style w:type="paragraph" w:customStyle="1" w:styleId="5185C065D1ED4C77AC67D1E5A4EBD1E8">
    <w:name w:val="5185C065D1ED4C77AC67D1E5A4EBD1E8"/>
  </w:style>
  <w:style w:type="paragraph" w:customStyle="1" w:styleId="2B784981F75F40979FC053F8AEB79D60">
    <w:name w:val="2B784981F75F40979FC053F8AEB79D60"/>
  </w:style>
  <w:style w:type="paragraph" w:customStyle="1" w:styleId="32E9119705D44C79B0570913612CE6AC">
    <w:name w:val="32E9119705D44C79B0570913612CE6AC"/>
  </w:style>
  <w:style w:type="paragraph" w:customStyle="1" w:styleId="2BFD4E0836034673BBF585F3B1F7D2ED">
    <w:name w:val="2BFD4E0836034673BBF585F3B1F7D2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Analista de Sistema</dc:subject>
  <dc:creator/>
  <cp:keywords/>
  <dc:description>https://github.com/matheus522
https://www.linkedin.com/in/matheus-rissi-449760186/</dc:description>
  <cp:lastModifiedBy/>
  <cp:revision>1</cp:revision>
  <dcterms:created xsi:type="dcterms:W3CDTF">2022-02-23T14:38:00Z</dcterms:created>
  <dcterms:modified xsi:type="dcterms:W3CDTF">2022-02-23T14:59:00Z</dcterms:modified>
</cp:coreProperties>
</file>