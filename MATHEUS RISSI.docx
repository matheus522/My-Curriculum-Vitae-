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605D3" w14:paraId="7A35C40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A95AC1A" w14:textId="112CAAF6" w:rsidR="00692703" w:rsidRPr="00CF1A49" w:rsidRDefault="00CF3494" w:rsidP="00913946">
            <w:pPr>
              <w:pStyle w:val="Ttulo"/>
            </w:pPr>
            <w:r>
              <w:t>MATHEUS RISSI</w:t>
            </w:r>
          </w:p>
          <w:p w14:paraId="4F047CD5" w14:textId="4C33429D" w:rsidR="00692703" w:rsidRPr="00C605D3" w:rsidRDefault="00C605D3" w:rsidP="00913946">
            <w:pPr>
              <w:pStyle w:val="ContactInfoEmphasi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Pr="00C605D3">
              <w:rPr>
                <w:lang w:val="pt-BR"/>
              </w:rPr>
              <w:t>rissi2901@gmail.com</w:t>
            </w:r>
            <w:r w:rsidR="00692703" w:rsidRPr="00C605D3">
              <w:rPr>
                <w:lang w:val="pt-B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88ECF709BDC48FDAB84A0B955061F3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605D3">
                  <w:rPr>
                    <w:lang w:val="pt-BR"/>
                  </w:rPr>
                  <w:t>·</w:t>
                </w:r>
              </w:sdtContent>
            </w:sdt>
            <w:r w:rsidR="00692703" w:rsidRPr="00C605D3">
              <w:rPr>
                <w:lang w:val="pt-BR"/>
              </w:rPr>
              <w:t xml:space="preserve"> </w:t>
            </w:r>
            <w:r w:rsidRPr="00C605D3">
              <w:rPr>
                <w:lang w:val="pt-BR"/>
              </w:rPr>
              <w:t>Matheus Rissi</w:t>
            </w:r>
            <w:r w:rsidR="00692703" w:rsidRPr="00C605D3">
              <w:rPr>
                <w:lang w:val="pt-B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4C63D9711CA4C44ADBF5B1F969F721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605D3">
                  <w:rPr>
                    <w:lang w:val="pt-BR"/>
                  </w:rPr>
                  <w:t>·</w:t>
                </w:r>
              </w:sdtContent>
            </w:sdt>
            <w:r w:rsidR="00692703" w:rsidRPr="00C605D3">
              <w:rPr>
                <w:lang w:val="pt-BR"/>
              </w:rPr>
              <w:t xml:space="preserve"> </w:t>
            </w:r>
            <w:r w:rsidRPr="00C605D3">
              <w:rPr>
                <w:lang w:val="pt-BR"/>
              </w:rPr>
              <w:t>https://github.com/matheus522</w:t>
            </w:r>
          </w:p>
        </w:tc>
      </w:tr>
      <w:tr w:rsidR="009571D8" w:rsidRPr="00C605D3" w14:paraId="65EB5D3C" w14:textId="77777777" w:rsidTr="00692703">
        <w:tc>
          <w:tcPr>
            <w:tcW w:w="9360" w:type="dxa"/>
            <w:tcMar>
              <w:top w:w="432" w:type="dxa"/>
            </w:tcMar>
          </w:tcPr>
          <w:p w14:paraId="7BAE39C6" w14:textId="40B75598" w:rsidR="001755A8" w:rsidRPr="00C605D3" w:rsidRDefault="00C605D3" w:rsidP="00913946">
            <w:pPr>
              <w:contextualSpacing w:val="0"/>
              <w:rPr>
                <w:lang w:val="pt-BR"/>
              </w:rPr>
            </w:pPr>
            <w:r w:rsidRPr="00C605D3">
              <w:rPr>
                <w:lang w:val="pt-BR"/>
              </w:rPr>
              <w:t>Tenho por objetivo obter u</w:t>
            </w:r>
            <w:r>
              <w:rPr>
                <w:lang w:val="pt-BR"/>
              </w:rPr>
              <w:t>m crescimento profissional juntamente ao conhecimento, buscando sempre desafios novos e melhores oportunidades. Estou sempre estudando as novas tecnologias e sendo proativo em minhas atividade e tarefas.</w:t>
            </w:r>
          </w:p>
        </w:tc>
      </w:tr>
    </w:tbl>
    <w:p w14:paraId="1164ADD4" w14:textId="6BB5FD78" w:rsidR="004E01EB" w:rsidRPr="00CF1A49" w:rsidRDefault="00CF3494" w:rsidP="004E01EB">
      <w:pPr>
        <w:pStyle w:val="Ttulo1"/>
      </w:pPr>
      <w:r w:rsidRPr="00CF3494">
        <w:t>EXPERIÊNCIA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C9119B8" w14:textId="77777777" w:rsidTr="00D66A52">
        <w:tc>
          <w:tcPr>
            <w:tcW w:w="9355" w:type="dxa"/>
          </w:tcPr>
          <w:p w14:paraId="5E6D4820" w14:textId="5C7F49C4" w:rsidR="001D0BF1" w:rsidRPr="00CF1A49" w:rsidRDefault="00C605D3" w:rsidP="001D0BF1">
            <w:pPr>
              <w:pStyle w:val="Ttulo3"/>
              <w:contextualSpacing w:val="0"/>
              <w:outlineLvl w:val="2"/>
            </w:pPr>
            <w:r>
              <w:t>505/10/2021</w:t>
            </w:r>
            <w:r w:rsidR="001D0BF1" w:rsidRPr="00CF1A49">
              <w:t xml:space="preserve"> – </w:t>
            </w:r>
            <w:r>
              <w:t>atual</w:t>
            </w:r>
          </w:p>
          <w:p w14:paraId="2174D09D" w14:textId="4D6C2089" w:rsidR="001D0BF1" w:rsidRPr="00CF1A49" w:rsidRDefault="00C605D3" w:rsidP="001D0BF1">
            <w:pPr>
              <w:pStyle w:val="Ttulo2"/>
              <w:contextualSpacing w:val="0"/>
              <w:outlineLvl w:val="1"/>
            </w:pPr>
            <w:r w:rsidRPr="00C605D3">
              <w:t>Business Consulting</w:t>
            </w:r>
            <w:r w:rsidR="001D0BF1" w:rsidRPr="00CF1A49">
              <w:t xml:space="preserve">, </w:t>
            </w:r>
            <w:r>
              <w:rPr>
                <w:rStyle w:val="RefernciaSutil"/>
              </w:rPr>
              <w:t>DXC Technology</w:t>
            </w:r>
          </w:p>
          <w:sdt>
            <w:sdtPr>
              <w:alias w:val="Enter job details 1:"/>
              <w:tag w:val="Enter job details 1:"/>
              <w:id w:val="-1173257961"/>
              <w:placeholder>
                <w:docPart w:val="016D7CED444B4BC49933E943A03FF140"/>
              </w:placeholder>
              <w:temporary/>
              <w:showingPlcHdr/>
              <w15:appearance w15:val="hidden"/>
            </w:sdtPr>
            <w:sdtEndPr/>
            <w:sdtContent>
              <w:p w14:paraId="1973DA79" w14:textId="77777777" w:rsidR="001E3120" w:rsidRPr="00CF1A49" w:rsidRDefault="00F9624D" w:rsidP="001D0BF1">
                <w:pPr>
                  <w:contextualSpacing w:val="0"/>
                </w:pPr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  <w:tr w:rsidR="00F61DF9" w:rsidRPr="00CF1A49" w14:paraId="1B664F5B" w14:textId="77777777" w:rsidTr="00F61DF9">
        <w:tc>
          <w:tcPr>
            <w:tcW w:w="9355" w:type="dxa"/>
            <w:tcMar>
              <w:top w:w="216" w:type="dxa"/>
            </w:tcMar>
          </w:tcPr>
          <w:p w14:paraId="5C0A8A3E" w14:textId="42A68D37" w:rsidR="00F61DF9" w:rsidRDefault="00F61DF9" w:rsidP="00F61DF9"/>
        </w:tc>
      </w:tr>
    </w:tbl>
    <w:p w14:paraId="3EFF1FF0" w14:textId="15F790DD" w:rsidR="00DA59AA" w:rsidRPr="00CF1A49" w:rsidRDefault="00CF3494" w:rsidP="0097790C">
      <w:pPr>
        <w:pStyle w:val="Ttulo1"/>
      </w:pPr>
      <w:r w:rsidRPr="00CF3494">
        <w:t>EDUCAÇÃO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6DCC1E0" w14:textId="77777777" w:rsidTr="00D66A52">
        <w:tc>
          <w:tcPr>
            <w:tcW w:w="9355" w:type="dxa"/>
          </w:tcPr>
          <w:p w14:paraId="5C7917C6" w14:textId="5FD1ABDC" w:rsidR="001D0BF1" w:rsidRPr="00CF1A49" w:rsidRDefault="00C605D3" w:rsidP="001D0BF1">
            <w:pPr>
              <w:pStyle w:val="Ttulo3"/>
              <w:contextualSpacing w:val="0"/>
              <w:outlineLvl w:val="2"/>
            </w:pPr>
            <w:r>
              <w:t>12/2019</w:t>
            </w:r>
          </w:p>
          <w:p w14:paraId="2C91DBC0" w14:textId="4FE3D684" w:rsidR="001D0BF1" w:rsidRPr="00CF1A49" w:rsidRDefault="00C605D3" w:rsidP="001D0BF1">
            <w:pPr>
              <w:pStyle w:val="Ttulo2"/>
              <w:contextualSpacing w:val="0"/>
              <w:outlineLvl w:val="1"/>
            </w:pPr>
            <w:r>
              <w:t>Ensino superior</w:t>
            </w:r>
            <w:r w:rsidR="001D0BF1" w:rsidRPr="00CF1A49">
              <w:t xml:space="preserve">, </w:t>
            </w:r>
            <w:r>
              <w:rPr>
                <w:rStyle w:val="RefernciaSutil"/>
              </w:rPr>
              <w:t>Colegio objetivo descalvado</w:t>
            </w:r>
          </w:p>
          <w:p w14:paraId="72A81FE6" w14:textId="6235DD3B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1F35619E" w14:textId="77777777" w:rsidTr="00F61DF9">
        <w:tc>
          <w:tcPr>
            <w:tcW w:w="9355" w:type="dxa"/>
            <w:tcMar>
              <w:top w:w="216" w:type="dxa"/>
            </w:tcMar>
          </w:tcPr>
          <w:p w14:paraId="4E068A03" w14:textId="0E7E3C70" w:rsidR="00F61DF9" w:rsidRPr="00C605D3" w:rsidRDefault="00C605D3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 w:rsidRPr="00C605D3">
              <w:rPr>
                <w:lang w:val="pt-BR"/>
              </w:rPr>
              <w:t>12</w:t>
            </w:r>
            <w:r w:rsidR="00CF3494">
              <w:rPr>
                <w:lang w:val="pt-BR"/>
              </w:rPr>
              <w:t>/</w:t>
            </w:r>
            <w:r w:rsidRPr="00C605D3">
              <w:rPr>
                <w:lang w:val="pt-BR"/>
              </w:rPr>
              <w:t>2022</w:t>
            </w:r>
          </w:p>
          <w:p w14:paraId="6BE9748C" w14:textId="52221FC4" w:rsidR="00F61DF9" w:rsidRPr="00C605D3" w:rsidRDefault="00C605D3" w:rsidP="00F61DF9">
            <w:pPr>
              <w:pStyle w:val="Ttulo2"/>
              <w:contextualSpacing w:val="0"/>
              <w:outlineLvl w:val="1"/>
              <w:rPr>
                <w:lang w:val="pt-BR"/>
              </w:rPr>
            </w:pPr>
            <w:r w:rsidRPr="00C605D3">
              <w:rPr>
                <w:lang w:val="pt-BR"/>
              </w:rPr>
              <w:t>bacharelado</w:t>
            </w:r>
            <w:r w:rsidR="00F61DF9" w:rsidRPr="00C605D3">
              <w:rPr>
                <w:lang w:val="pt-BR"/>
              </w:rPr>
              <w:t xml:space="preserve">, </w:t>
            </w:r>
            <w:r w:rsidRPr="00C605D3">
              <w:rPr>
                <w:rStyle w:val="RefernciaSutil"/>
                <w:lang w:val="pt-BR"/>
              </w:rPr>
              <w:t>universidade de araraquara - uni</w:t>
            </w:r>
            <w:r>
              <w:rPr>
                <w:rStyle w:val="RefernciaSutil"/>
                <w:lang w:val="pt-BR"/>
              </w:rPr>
              <w:t>ara</w:t>
            </w:r>
          </w:p>
          <w:p w14:paraId="7629086E" w14:textId="5A192315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E82DE692282C4529A5775D79C9DB3447"/>
        </w:placeholder>
        <w:temporary/>
        <w:showingPlcHdr/>
        <w15:appearance w15:val="hidden"/>
      </w:sdtPr>
      <w:sdtEndPr/>
      <w:sdtContent>
        <w:p w14:paraId="5DEEB566" w14:textId="77777777" w:rsidR="00486277" w:rsidRPr="00CF1A49" w:rsidRDefault="00486277" w:rsidP="00486277">
          <w:pPr>
            <w:pStyle w:val="Ttulo1"/>
          </w:pPr>
          <w:r w:rsidRPr="00CF1A49">
            <w:t>Skills</w:t>
          </w:r>
        </w:p>
      </w:sdtContent>
    </w:sdt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53A239F" w14:textId="77777777" w:rsidTr="00CF1A49">
        <w:tc>
          <w:tcPr>
            <w:tcW w:w="4675" w:type="dxa"/>
          </w:tcPr>
          <w:p w14:paraId="29B20371" w14:textId="3DA78005" w:rsidR="001E3120" w:rsidRPr="006E1507" w:rsidRDefault="00C605D3" w:rsidP="006E1507">
            <w:pPr>
              <w:pStyle w:val="Commarcadores"/>
              <w:contextualSpacing w:val="0"/>
            </w:pPr>
            <w:proofErr w:type="spellStart"/>
            <w:r>
              <w:t>Trabalho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equipe</w:t>
            </w:r>
            <w:proofErr w:type="spellEnd"/>
          </w:p>
          <w:p w14:paraId="2D3AC36B" w14:textId="4C1467BE" w:rsidR="001F4E6D" w:rsidRPr="006E1507" w:rsidRDefault="00C605D3" w:rsidP="006E1507">
            <w:pPr>
              <w:pStyle w:val="Commarcadores"/>
              <w:contextualSpacing w:val="0"/>
            </w:pPr>
            <w:proofErr w:type="spellStart"/>
            <w:r>
              <w:t>Proativo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14:paraId="4267B0A5" w14:textId="49DC5E3B" w:rsidR="003A0632" w:rsidRPr="006E1507" w:rsidRDefault="00C605D3" w:rsidP="006E1507">
            <w:pPr>
              <w:pStyle w:val="Commarcadores"/>
              <w:contextualSpacing w:val="0"/>
            </w:pPr>
            <w:proofErr w:type="spellStart"/>
            <w:r>
              <w:t>Espanhol</w:t>
            </w:r>
            <w:proofErr w:type="spellEnd"/>
            <w:r>
              <w:t xml:space="preserve"> – </w:t>
            </w:r>
            <w:proofErr w:type="spellStart"/>
            <w:r>
              <w:t>intermediario</w:t>
            </w:r>
            <w:proofErr w:type="spellEnd"/>
          </w:p>
          <w:p w14:paraId="1EF07C71" w14:textId="53E83512" w:rsidR="001E3120" w:rsidRPr="006E1507" w:rsidRDefault="00C605D3" w:rsidP="006E1507">
            <w:pPr>
              <w:pStyle w:val="Commarcadores"/>
              <w:contextualSpacing w:val="0"/>
            </w:pPr>
            <w:r>
              <w:t xml:space="preserve">Testes </w:t>
            </w:r>
            <w:r w:rsidRPr="00C605D3">
              <w:rPr>
                <w:lang w:val="pt-BR"/>
              </w:rPr>
              <w:t>manuais</w:t>
            </w:r>
            <w:r>
              <w:t xml:space="preserve"> e </w:t>
            </w:r>
            <w:proofErr w:type="spellStart"/>
            <w:r>
              <w:t>automatizados</w:t>
            </w:r>
            <w:proofErr w:type="spellEnd"/>
          </w:p>
          <w:p w14:paraId="0AE2AE01" w14:textId="0EF5698A" w:rsidR="001E3120" w:rsidRPr="006E1507" w:rsidRDefault="00C605D3" w:rsidP="006E1507">
            <w:pPr>
              <w:pStyle w:val="Commarcadores"/>
              <w:contextualSpacing w:val="0"/>
            </w:pPr>
            <w:proofErr w:type="spellStart"/>
            <w:r>
              <w:t>Analista</w:t>
            </w:r>
            <w:proofErr w:type="spellEnd"/>
          </w:p>
        </w:tc>
      </w:tr>
    </w:tbl>
    <w:p w14:paraId="12755AA3" w14:textId="3586ABA4" w:rsidR="00AD782D" w:rsidRPr="00CF1A49" w:rsidRDefault="00CF3494" w:rsidP="0062312F">
      <w:pPr>
        <w:pStyle w:val="Ttulo1"/>
      </w:pPr>
      <w:r w:rsidRPr="00CF3494">
        <w:t>ATIVIDADES</w:t>
      </w:r>
    </w:p>
    <w:p w14:paraId="3B22EAD1" w14:textId="3B36967C" w:rsidR="00B51D1B" w:rsidRPr="0029406E" w:rsidRDefault="0029406E" w:rsidP="006E1507">
      <w:pPr>
        <w:rPr>
          <w:lang w:val="pt-BR"/>
        </w:rPr>
      </w:pPr>
      <w:r w:rsidRPr="0029406E">
        <w:rPr>
          <w:lang w:val="pt-BR"/>
        </w:rPr>
        <w:t>Atualmente atuo como analista no a</w:t>
      </w:r>
      <w:r>
        <w:rPr>
          <w:lang w:val="pt-BR"/>
        </w:rPr>
        <w:t xml:space="preserve">tendimento </w:t>
      </w:r>
      <w:proofErr w:type="spellStart"/>
      <w:r>
        <w:rPr>
          <w:lang w:val="pt-BR"/>
        </w:rPr>
        <w:t>on-going</w:t>
      </w:r>
      <w:proofErr w:type="spellEnd"/>
      <w:r>
        <w:rPr>
          <w:lang w:val="pt-BR"/>
        </w:rPr>
        <w:t xml:space="preserve"> do cliente, trabalhando com ServiceNow, e atuando como </w:t>
      </w: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em outros clientes internacionais onde tive que me adaptar a utilização do espanhol devido a equipe ser majoritariamente latina, México, Argentina, Chile. Ademais no </w:t>
      </w:r>
      <w:proofErr w:type="spellStart"/>
      <w:r>
        <w:rPr>
          <w:lang w:val="pt-BR"/>
        </w:rPr>
        <w:t>on-goin</w:t>
      </w:r>
      <w:proofErr w:type="spellEnd"/>
      <w:r>
        <w:rPr>
          <w:lang w:val="pt-BR"/>
        </w:rPr>
        <w:t>, já atuei como responsável da instancia, realizando a organização do time e distribuições de atividades.</w:t>
      </w:r>
    </w:p>
    <w:sectPr w:rsidR="00B51D1B" w:rsidRPr="0029406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7E2F" w14:textId="77777777" w:rsidR="00C605D3" w:rsidRDefault="00C605D3" w:rsidP="0068194B">
      <w:r>
        <w:separator/>
      </w:r>
    </w:p>
    <w:p w14:paraId="1A97AC6A" w14:textId="77777777" w:rsidR="00C605D3" w:rsidRDefault="00C605D3"/>
    <w:p w14:paraId="47BE2218" w14:textId="77777777" w:rsidR="00C605D3" w:rsidRDefault="00C605D3"/>
  </w:endnote>
  <w:endnote w:type="continuationSeparator" w:id="0">
    <w:p w14:paraId="717EA639" w14:textId="77777777" w:rsidR="00C605D3" w:rsidRDefault="00C605D3" w:rsidP="0068194B">
      <w:r>
        <w:continuationSeparator/>
      </w:r>
    </w:p>
    <w:p w14:paraId="22BBD11E" w14:textId="77777777" w:rsidR="00C605D3" w:rsidRDefault="00C605D3"/>
    <w:p w14:paraId="1A5241D8" w14:textId="77777777" w:rsidR="00C605D3" w:rsidRDefault="00C60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F54F5" w14:textId="77777777" w:rsidR="002B2958" w:rsidRDefault="002B2958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3854" w14:textId="77777777" w:rsidR="00C605D3" w:rsidRDefault="00C605D3" w:rsidP="0068194B">
      <w:r>
        <w:separator/>
      </w:r>
    </w:p>
    <w:p w14:paraId="5558D7A4" w14:textId="77777777" w:rsidR="00C605D3" w:rsidRDefault="00C605D3"/>
    <w:p w14:paraId="4C558259" w14:textId="77777777" w:rsidR="00C605D3" w:rsidRDefault="00C605D3"/>
  </w:footnote>
  <w:footnote w:type="continuationSeparator" w:id="0">
    <w:p w14:paraId="654126BD" w14:textId="77777777" w:rsidR="00C605D3" w:rsidRDefault="00C605D3" w:rsidP="0068194B">
      <w:r>
        <w:continuationSeparator/>
      </w:r>
    </w:p>
    <w:p w14:paraId="0F781D45" w14:textId="77777777" w:rsidR="00C605D3" w:rsidRDefault="00C605D3"/>
    <w:p w14:paraId="0E07962B" w14:textId="77777777" w:rsidR="00C605D3" w:rsidRDefault="00C605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89D0" w14:textId="77777777" w:rsidR="00236D54" w:rsidRPr="004E01EB" w:rsidRDefault="00F476C4" w:rsidP="005A1B10">
    <w:pPr>
      <w:pStyle w:val="Cabealho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618E8" wp14:editId="15766A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74EE63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492EC4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D3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06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05D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3494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E3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customStyle="1" w:styleId="CabealhoChar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customStyle="1" w:styleId="DataChar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SimplesTabela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customStyle="1" w:styleId="SaudaoChar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issi2\OneDrive%20-%20DXC%20Production\Desktop\MyCV\My-Curriculum-Vitae-\CV-Matheus_Riss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8ECF709BDC48FDAB84A0B955061F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453CFC-3687-4F23-8FD6-2FE54AB7A771}"/>
      </w:docPartPr>
      <w:docPartBody>
        <w:p w:rsidR="00000000" w:rsidRDefault="00191868">
          <w:pPr>
            <w:pStyle w:val="388ECF709BDC48FDAB84A0B955061F32"/>
          </w:pPr>
          <w:r w:rsidRPr="00CF1A49">
            <w:t>·</w:t>
          </w:r>
        </w:p>
      </w:docPartBody>
    </w:docPart>
    <w:docPart>
      <w:docPartPr>
        <w:name w:val="74C63D9711CA4C44ADBF5B1F969F72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6E7C4C-CD0F-4BE4-AE2A-3C9FD82738CF}"/>
      </w:docPartPr>
      <w:docPartBody>
        <w:p w:rsidR="00000000" w:rsidRDefault="00191868">
          <w:pPr>
            <w:pStyle w:val="74C63D9711CA4C44ADBF5B1F969F721B"/>
          </w:pPr>
          <w:r w:rsidRPr="00CF1A49">
            <w:t>·</w:t>
          </w:r>
        </w:p>
      </w:docPartBody>
    </w:docPart>
    <w:docPart>
      <w:docPartPr>
        <w:name w:val="016D7CED444B4BC49933E943A03FF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FFE223-E801-4761-BCB9-C6AAC76D852A}"/>
      </w:docPartPr>
      <w:docPartBody>
        <w:p w:rsidR="00000000" w:rsidRDefault="00191868">
          <w:pPr>
            <w:pStyle w:val="016D7CED444B4BC49933E943A03FF140"/>
          </w:pPr>
          <w:r w:rsidRPr="00CF1A49">
            <w:t>Describe your responsibilities and achievements in terms of impact and results. Use examples, but keep it short.</w:t>
          </w:r>
        </w:p>
      </w:docPartBody>
    </w:docPart>
    <w:docPart>
      <w:docPartPr>
        <w:name w:val="E82DE692282C4529A5775D79C9DB3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CCC10C-F8D2-4A40-99C1-17F0DA4996B5}"/>
      </w:docPartPr>
      <w:docPartBody>
        <w:p w:rsidR="00000000" w:rsidRDefault="00191868">
          <w:pPr>
            <w:pStyle w:val="E82DE692282C4529A5775D79C9DB344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79F58279B734580AA07D33060D248D8">
    <w:name w:val="579F58279B734580AA07D33060D248D8"/>
  </w:style>
  <w:style w:type="character" w:styleId="nfaseIntensa">
    <w:name w:val="Intense Emphasis"/>
    <w:basedOn w:val="Fontepargpadro"/>
    <w:uiPriority w:val="2"/>
    <w:rPr>
      <w:b/>
      <w:iCs/>
      <w:color w:val="262626" w:themeColor="text1" w:themeTint="D9"/>
    </w:rPr>
  </w:style>
  <w:style w:type="paragraph" w:customStyle="1" w:styleId="E63AF432C3BF463C9AF9DA9A4479128F">
    <w:name w:val="E63AF432C3BF463C9AF9DA9A4479128F"/>
  </w:style>
  <w:style w:type="paragraph" w:customStyle="1" w:styleId="25FED711324B45FE9D15F4E8EC15FE8D">
    <w:name w:val="25FED711324B45FE9D15F4E8EC15FE8D"/>
  </w:style>
  <w:style w:type="paragraph" w:customStyle="1" w:styleId="B56D60EB768944099AD378755AF94679">
    <w:name w:val="B56D60EB768944099AD378755AF94679"/>
  </w:style>
  <w:style w:type="paragraph" w:customStyle="1" w:styleId="DC22D4DF4A8A4B739026B85103578449">
    <w:name w:val="DC22D4DF4A8A4B739026B85103578449"/>
  </w:style>
  <w:style w:type="paragraph" w:customStyle="1" w:styleId="BC1B070A229C476195890F8D1B0D9023">
    <w:name w:val="BC1B070A229C476195890F8D1B0D9023"/>
  </w:style>
  <w:style w:type="paragraph" w:customStyle="1" w:styleId="388ECF709BDC48FDAB84A0B955061F32">
    <w:name w:val="388ECF709BDC48FDAB84A0B955061F32"/>
  </w:style>
  <w:style w:type="paragraph" w:customStyle="1" w:styleId="072F4B33C16E4CC6A1D8AB8783CCCD12">
    <w:name w:val="072F4B33C16E4CC6A1D8AB8783CCCD12"/>
  </w:style>
  <w:style w:type="paragraph" w:customStyle="1" w:styleId="74C63D9711CA4C44ADBF5B1F969F721B">
    <w:name w:val="74C63D9711CA4C44ADBF5B1F969F721B"/>
  </w:style>
  <w:style w:type="paragraph" w:customStyle="1" w:styleId="5D97C9A35BDB4101B99385720EFBC7D9">
    <w:name w:val="5D97C9A35BDB4101B99385720EFBC7D9"/>
  </w:style>
  <w:style w:type="paragraph" w:customStyle="1" w:styleId="CAF30834C6844CB38DAF099C6D59B001">
    <w:name w:val="CAF30834C6844CB38DAF099C6D59B001"/>
  </w:style>
  <w:style w:type="paragraph" w:customStyle="1" w:styleId="F96F40559D7445F3BEE1329C4525687D">
    <w:name w:val="F96F40559D7445F3BEE1329C4525687D"/>
  </w:style>
  <w:style w:type="paragraph" w:customStyle="1" w:styleId="4BB0FE54887C4695A94E46796E574D52">
    <w:name w:val="4BB0FE54887C4695A94E46796E574D52"/>
  </w:style>
  <w:style w:type="paragraph" w:customStyle="1" w:styleId="48CBA78E8CF041C0A177B891081A1B1D">
    <w:name w:val="48CBA78E8CF041C0A177B891081A1B1D"/>
  </w:style>
  <w:style w:type="paragraph" w:customStyle="1" w:styleId="40FE9D86211940A889059535ECF83517">
    <w:name w:val="40FE9D86211940A889059535ECF83517"/>
  </w:style>
  <w:style w:type="character" w:styleId="RefernciaSutil">
    <w:name w:val="Subtle Reference"/>
    <w:basedOn w:val="Fontepargpadro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3B61BD528AF4995A3C268C301C16A32">
    <w:name w:val="F3B61BD528AF4995A3C268C301C16A32"/>
  </w:style>
  <w:style w:type="paragraph" w:customStyle="1" w:styleId="016D7CED444B4BC49933E943A03FF140">
    <w:name w:val="016D7CED444B4BC49933E943A03FF140"/>
  </w:style>
  <w:style w:type="paragraph" w:customStyle="1" w:styleId="FB9C0593E126478981A296792225C848">
    <w:name w:val="FB9C0593E126478981A296792225C848"/>
  </w:style>
  <w:style w:type="paragraph" w:customStyle="1" w:styleId="25D1EA982C294B508F1E220431AF0796">
    <w:name w:val="25D1EA982C294B508F1E220431AF0796"/>
  </w:style>
  <w:style w:type="paragraph" w:customStyle="1" w:styleId="572863AE7E9E42AB94CC0F1ED67F75DD">
    <w:name w:val="572863AE7E9E42AB94CC0F1ED67F75DD"/>
  </w:style>
  <w:style w:type="paragraph" w:customStyle="1" w:styleId="C97B2C94DC8A404BA51B86ACD29CED60">
    <w:name w:val="C97B2C94DC8A404BA51B86ACD29CED60"/>
  </w:style>
  <w:style w:type="paragraph" w:customStyle="1" w:styleId="A890BEEE312D432A824622071BAE48A5">
    <w:name w:val="A890BEEE312D432A824622071BAE48A5"/>
  </w:style>
  <w:style w:type="paragraph" w:customStyle="1" w:styleId="0780BF169C0F4FD2B63AC5DBB8463525">
    <w:name w:val="0780BF169C0F4FD2B63AC5DBB8463525"/>
  </w:style>
  <w:style w:type="paragraph" w:customStyle="1" w:styleId="F53EF5366EF5409F94289A8239864AC1">
    <w:name w:val="F53EF5366EF5409F94289A8239864AC1"/>
  </w:style>
  <w:style w:type="paragraph" w:customStyle="1" w:styleId="21470BF54CAC41E196CD49FE1717A85D">
    <w:name w:val="21470BF54CAC41E196CD49FE1717A85D"/>
  </w:style>
  <w:style w:type="paragraph" w:customStyle="1" w:styleId="4A2B9DA038F74AC49C998F35F2B4773D">
    <w:name w:val="4A2B9DA038F74AC49C998F35F2B4773D"/>
  </w:style>
  <w:style w:type="paragraph" w:customStyle="1" w:styleId="40C99E40A45A4600AD1372BEED94CD71">
    <w:name w:val="40C99E40A45A4600AD1372BEED94CD71"/>
  </w:style>
  <w:style w:type="paragraph" w:customStyle="1" w:styleId="E3FCCF17F823430F84B3BD053F318EC1">
    <w:name w:val="E3FCCF17F823430F84B3BD053F318EC1"/>
  </w:style>
  <w:style w:type="paragraph" w:customStyle="1" w:styleId="6CFF608AADCB4F9390158793BFD99C4C">
    <w:name w:val="6CFF608AADCB4F9390158793BFD99C4C"/>
  </w:style>
  <w:style w:type="paragraph" w:customStyle="1" w:styleId="34839E8DC616463B9AA21F7E7B157B48">
    <w:name w:val="34839E8DC616463B9AA21F7E7B157B48"/>
  </w:style>
  <w:style w:type="paragraph" w:customStyle="1" w:styleId="FDB11C0C624A49FCA50926CBAA3866DD">
    <w:name w:val="FDB11C0C624A49FCA50926CBAA3866DD"/>
  </w:style>
  <w:style w:type="paragraph" w:customStyle="1" w:styleId="1AC922A70E7649F4A4F9D315F1DE647D">
    <w:name w:val="1AC922A70E7649F4A4F9D315F1DE647D"/>
  </w:style>
  <w:style w:type="paragraph" w:customStyle="1" w:styleId="73DB7E97A248438FB5684496C1D404CF">
    <w:name w:val="73DB7E97A248438FB5684496C1D404CF"/>
  </w:style>
  <w:style w:type="paragraph" w:customStyle="1" w:styleId="E82DE692282C4529A5775D79C9DB3447">
    <w:name w:val="E82DE692282C4529A5775D79C9DB3447"/>
  </w:style>
  <w:style w:type="paragraph" w:customStyle="1" w:styleId="D0C4BFC9C3D746CC9F5C7A10B9907D33">
    <w:name w:val="D0C4BFC9C3D746CC9F5C7A10B9907D33"/>
  </w:style>
  <w:style w:type="paragraph" w:customStyle="1" w:styleId="CDC79A965A894B278DC879D4E7268D62">
    <w:name w:val="CDC79A965A894B278DC879D4E7268D62"/>
  </w:style>
  <w:style w:type="paragraph" w:customStyle="1" w:styleId="5C8A02AF13A5478BAF4BB136F4971C83">
    <w:name w:val="5C8A02AF13A5478BAF4BB136F4971C83"/>
  </w:style>
  <w:style w:type="paragraph" w:customStyle="1" w:styleId="16FEA1C64DE44AA6BF8EC0A82DD58CD2">
    <w:name w:val="16FEA1C64DE44AA6BF8EC0A82DD58CD2"/>
  </w:style>
  <w:style w:type="paragraph" w:customStyle="1" w:styleId="AC390C562FFE4A56B0D3F1423EA5BA8E">
    <w:name w:val="AC390C562FFE4A56B0D3F1423EA5BA8E"/>
  </w:style>
  <w:style w:type="paragraph" w:customStyle="1" w:styleId="7BE6160B43534A37BBF368B5A1097EA4">
    <w:name w:val="7BE6160B43534A37BBF368B5A1097EA4"/>
  </w:style>
  <w:style w:type="paragraph" w:customStyle="1" w:styleId="DBF179DC28FB4688A06CE15B07A6C3AA">
    <w:name w:val="DBF179DC28FB4688A06CE15B07A6C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400FF9C832D40B5AE4C65AE9DF1A0" ma:contentTypeVersion="11" ma:contentTypeDescription="Create a new document." ma:contentTypeScope="" ma:versionID="4637e6e8d1cf0d9fac852dc610c3e7ad">
  <xsd:schema xmlns:xsd="http://www.w3.org/2001/XMLSchema" xmlns:xs="http://www.w3.org/2001/XMLSchema" xmlns:p="http://schemas.microsoft.com/office/2006/metadata/properties" xmlns:ns3="fa68f25c-8d1c-47b5-ad8d-b365dc0bc3ea" xmlns:ns4="ca2ac885-1943-45ef-b073-e64d30db4d0c" targetNamespace="http://schemas.microsoft.com/office/2006/metadata/properties" ma:root="true" ma:fieldsID="2f3811073c80112639a479505f04c7fd" ns3:_="" ns4:_="">
    <xsd:import namespace="fa68f25c-8d1c-47b5-ad8d-b365dc0bc3ea"/>
    <xsd:import namespace="ca2ac885-1943-45ef-b073-e64d30db4d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8f25c-8d1c-47b5-ad8d-b365dc0bc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c885-1943-45ef-b073-e64d30db4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EAE50-1249-4D86-AC72-159D1A5E1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8f25c-8d1c-47b5-ad8d-b365dc0bc3ea"/>
    <ds:schemaRef ds:uri="ca2ac885-1943-45ef-b073-e64d30db4d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33893C-7571-49FD-AA43-7DEFC3D9FC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67918-24EC-46DE-A784-6A30DD072E0E}">
  <ds:schemaRefs>
    <ds:schemaRef ds:uri="ca2ac885-1943-45ef-b073-e64d30db4d0c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fa68f25c-8d1c-47b5-ad8d-b365dc0bc3ea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CV-Matheus_Rissi.dotx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2022-06-15T14:01:00Z</dcterms:created>
  <dcterms:modified xsi:type="dcterms:W3CDTF">2022-06-15T14:40:00Z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0x010100A58400FF9C832D40B5AE4C65AE9DF1A0</vt:lpwstr>
  </property>
</Properties>
</file>